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D31" w:rsidRDefault="00AB4757">
      <w:pPr>
        <w:pStyle w:val="Name"/>
      </w:pPr>
      <w:bookmarkStart w:id="0" w:name="_GoBack"/>
      <w:bookmarkEnd w:id="0"/>
      <w:r>
        <w:t>Django/Python 3.6</w:t>
      </w:r>
    </w:p>
    <w:p w:rsidR="00B97D31" w:rsidRDefault="00B97D31">
      <w:pPr>
        <w:pStyle w:val="ContactInfo"/>
      </w:pPr>
    </w:p>
    <w:sdt>
      <w:sdtPr>
        <w:id w:val="-1179423465"/>
        <w:placeholder>
          <w:docPart w:val="4FB9349E9D27BC42ACD03482536E4A7B"/>
        </w:placeholder>
        <w:temporary/>
        <w:showingPlcHdr/>
        <w15:appearance w15:val="hidden"/>
      </w:sdtPr>
      <w:sdtEndPr/>
      <w:sdtContent>
        <w:p w:rsidR="00B97D31" w:rsidRDefault="00FA75F9">
          <w:pPr>
            <w:pStyle w:val="Heading1"/>
          </w:pPr>
          <w:r>
            <w:t>Objective</w:t>
          </w:r>
        </w:p>
      </w:sdtContent>
    </w:sdt>
    <w:p w:rsidR="00B97D31" w:rsidRDefault="00AB4757">
      <w:r>
        <w:t xml:space="preserve">To setup the back-end environment for </w:t>
      </w:r>
      <w:proofErr w:type="spellStart"/>
      <w:r>
        <w:t>SecurePortals</w:t>
      </w:r>
      <w:proofErr w:type="spellEnd"/>
      <w:r>
        <w:t>.</w:t>
      </w:r>
      <w:r w:rsidR="00344098">
        <w:t xml:space="preserve"> We will be doing all of our work through GitHub and the Terminal. </w:t>
      </w:r>
    </w:p>
    <w:p w:rsidR="00B97D31" w:rsidRDefault="00AB4757" w:rsidP="00AB4757">
      <w:pPr>
        <w:pStyle w:val="Heading1"/>
      </w:pPr>
      <w:r>
        <w:t>Overview</w:t>
      </w:r>
    </w:p>
    <w:p w:rsidR="00A431B5" w:rsidRDefault="0060635D" w:rsidP="0060635D">
      <w:pPr>
        <w:pStyle w:val="ListBullet"/>
      </w:pPr>
      <w:r>
        <w:t>Setup GitHub</w:t>
      </w:r>
      <w:r w:rsidR="00A431B5">
        <w:t xml:space="preserve"> </w:t>
      </w:r>
    </w:p>
    <w:p w:rsidR="0060635D" w:rsidRDefault="00A431B5" w:rsidP="0060635D">
      <w:pPr>
        <w:pStyle w:val="ListBullet"/>
      </w:pPr>
      <w:r>
        <w:t xml:space="preserve">Fork </w:t>
      </w:r>
      <w:proofErr w:type="spellStart"/>
      <w:r>
        <w:t>SecurePortals</w:t>
      </w:r>
      <w:proofErr w:type="spellEnd"/>
      <w:r>
        <w:t xml:space="preserve"> repository</w:t>
      </w:r>
    </w:p>
    <w:p w:rsidR="00A431B5" w:rsidRDefault="00A431B5" w:rsidP="0060635D">
      <w:pPr>
        <w:pStyle w:val="ListBullet"/>
      </w:pPr>
      <w:r>
        <w:t>Follow instructions on GitHub</w:t>
      </w:r>
    </w:p>
    <w:p w:rsidR="00B97D31" w:rsidRDefault="00AB4757">
      <w:pPr>
        <w:pStyle w:val="Heading1"/>
      </w:pPr>
      <w:r>
        <w:t>Step-by-Step</w:t>
      </w:r>
    </w:p>
    <w:p w:rsidR="00B97D31" w:rsidRDefault="00A431B5" w:rsidP="00A431B5">
      <w:r>
        <w:t xml:space="preserve">If you already have a </w:t>
      </w:r>
      <w:r w:rsidR="00344098">
        <w:t>GitHub account, skip to step 3</w:t>
      </w:r>
      <w:r>
        <w:t>.</w:t>
      </w:r>
    </w:p>
    <w:p w:rsidR="004520E3" w:rsidRDefault="004520E3" w:rsidP="00A431B5">
      <w:r>
        <w:t>If you already have GitHub installed on your computer, skip to step 7 (after grabbing the link from step 3)</w:t>
      </w:r>
    </w:p>
    <w:p w:rsidR="00A431B5" w:rsidRDefault="00A431B5" w:rsidP="00A431B5">
      <w:pPr>
        <w:pStyle w:val="ListParagraph"/>
        <w:numPr>
          <w:ilvl w:val="0"/>
          <w:numId w:val="14"/>
        </w:numPr>
      </w:pPr>
      <w:r>
        <w:t xml:space="preserve">Go to </w:t>
      </w:r>
      <w:hyperlink r:id="rId8" w:history="1">
        <w:r w:rsidRPr="00A40C14">
          <w:rPr>
            <w:rStyle w:val="Hyperlink"/>
          </w:rPr>
          <w:t>https://github.com/</w:t>
        </w:r>
      </w:hyperlink>
      <w:r>
        <w:t xml:space="preserve"> and </w:t>
      </w:r>
      <w:r w:rsidR="00344098">
        <w:t xml:space="preserve">go through </w:t>
      </w:r>
      <w:r>
        <w:t>Sign up</w:t>
      </w:r>
    </w:p>
    <w:p w:rsidR="00A431B5" w:rsidRDefault="00344098" w:rsidP="00A431B5">
      <w:pPr>
        <w:pStyle w:val="ListParagraph"/>
        <w:numPr>
          <w:ilvl w:val="0"/>
          <w:numId w:val="14"/>
        </w:numPr>
      </w:pPr>
      <w:r>
        <w:t>Unlimited Public Repositories in Step 2 is fine for our purposes</w:t>
      </w:r>
    </w:p>
    <w:p w:rsidR="00344098" w:rsidRDefault="00344098" w:rsidP="00344098">
      <w:pPr>
        <w:pStyle w:val="ListParagraph"/>
        <w:numPr>
          <w:ilvl w:val="0"/>
          <w:numId w:val="14"/>
        </w:numPr>
      </w:pPr>
      <w:r>
        <w:t xml:space="preserve">Navigate to </w:t>
      </w:r>
      <w:hyperlink r:id="rId9" w:history="1">
        <w:r w:rsidRPr="00A40C14">
          <w:rPr>
            <w:rStyle w:val="Hyperlink"/>
          </w:rPr>
          <w:t>https://github.com/SecurePortals</w:t>
        </w:r>
      </w:hyperlink>
    </w:p>
    <w:p w:rsidR="00344098" w:rsidRDefault="00344098" w:rsidP="00344098">
      <w:pPr>
        <w:pStyle w:val="ListParagraph"/>
        <w:numPr>
          <w:ilvl w:val="0"/>
          <w:numId w:val="14"/>
        </w:numPr>
      </w:pPr>
      <w:r>
        <w:t xml:space="preserve">Enter ‘setup’ repository </w:t>
      </w:r>
    </w:p>
    <w:p w:rsidR="00344098" w:rsidRDefault="00344098" w:rsidP="00344098">
      <w:pPr>
        <w:pStyle w:val="ListParagraph"/>
        <w:numPr>
          <w:ilvl w:val="0"/>
          <w:numId w:val="14"/>
        </w:numPr>
      </w:pPr>
      <w:r>
        <w:t xml:space="preserve">Open up Terminal </w:t>
      </w:r>
    </w:p>
    <w:p w:rsidR="00344098" w:rsidRDefault="00344098" w:rsidP="00344098">
      <w:pPr>
        <w:pStyle w:val="ListParagraph"/>
        <w:numPr>
          <w:ilvl w:val="0"/>
          <w:numId w:val="14"/>
        </w:numPr>
      </w:pPr>
      <w:r>
        <w:t xml:space="preserve">Install GitHub: </w:t>
      </w:r>
      <w:hyperlink r:id="rId10" w:anchor="file-mac-md" w:history="1">
        <w:r w:rsidRPr="00A40C14">
          <w:rPr>
            <w:rStyle w:val="Hyperlink"/>
          </w:rPr>
          <w:t>https://gist.github.com/derhuerst/1b15ff4652a867391f03#file-mac-md</w:t>
        </w:r>
      </w:hyperlink>
    </w:p>
    <w:p w:rsidR="007D333B" w:rsidRDefault="007D333B" w:rsidP="00344098">
      <w:pPr>
        <w:pStyle w:val="ListParagraph"/>
        <w:numPr>
          <w:ilvl w:val="0"/>
          <w:numId w:val="14"/>
        </w:numPr>
      </w:pPr>
      <w:r>
        <w:t xml:space="preserve">Type the code “git </w:t>
      </w:r>
      <w:proofErr w:type="spellStart"/>
      <w:r>
        <w:t>init</w:t>
      </w:r>
      <w:proofErr w:type="spellEnd"/>
      <w:r>
        <w:t>” from the Terminal</w:t>
      </w:r>
    </w:p>
    <w:p w:rsidR="00344098" w:rsidRDefault="00344098" w:rsidP="00344098">
      <w:pPr>
        <w:pStyle w:val="ListParagraph"/>
        <w:numPr>
          <w:ilvl w:val="0"/>
          <w:numId w:val="14"/>
        </w:numPr>
      </w:pPr>
      <w:r>
        <w:t>Click on ‘Clone or download’, and then click on the little clipboard to copy the link</w:t>
      </w:r>
    </w:p>
    <w:p w:rsidR="00344098" w:rsidRDefault="00344098" w:rsidP="00344098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2725093" cy="163865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6 at 4.40.3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04" cy="16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2A" w:rsidRDefault="00DD0E2A" w:rsidP="00DD0E2A">
      <w:pPr>
        <w:pStyle w:val="ListParagraph"/>
        <w:numPr>
          <w:ilvl w:val="0"/>
          <w:numId w:val="14"/>
        </w:numPr>
      </w:pPr>
      <w:r>
        <w:lastRenderedPageBreak/>
        <w:t>Go back to Terminal and enter ‘git clone &lt;link&gt;’ (instead of actually typing &lt;link&gt;, paste the address of the repository that we just copied)</w:t>
      </w:r>
    </w:p>
    <w:p w:rsidR="00DD0E2A" w:rsidRDefault="00DD0E2A" w:rsidP="00DD0E2A">
      <w:pPr>
        <w:pStyle w:val="ListParagraph"/>
        <w:numPr>
          <w:ilvl w:val="0"/>
          <w:numId w:val="14"/>
        </w:numPr>
      </w:pPr>
      <w:r>
        <w:t>Look in finder and in your home directory you should see a folder with the same name as the repository</w:t>
      </w:r>
    </w:p>
    <w:p w:rsidR="00DD0E2A" w:rsidRDefault="00DD0E2A" w:rsidP="00DD0E2A">
      <w:r>
        <w:rPr>
          <w:noProof/>
        </w:rPr>
        <w:drawing>
          <wp:inline distT="0" distB="0" distL="0" distR="0">
            <wp:extent cx="603504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6 at 4.44.0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45" w:rsidRDefault="00A31645" w:rsidP="00A31645">
      <w:pPr>
        <w:pStyle w:val="ListParagraph"/>
        <w:numPr>
          <w:ilvl w:val="0"/>
          <w:numId w:val="14"/>
        </w:numPr>
      </w:pPr>
      <w:r>
        <w:t xml:space="preserve">Done! Now follow the steps on </w:t>
      </w:r>
      <w:hyperlink r:id="rId13" w:history="1">
        <w:r w:rsidRPr="00A40C14">
          <w:rPr>
            <w:rStyle w:val="Hyperlink"/>
          </w:rPr>
          <w:t>https://github.com/SecurePortals/SecPort-Setup</w:t>
        </w:r>
      </w:hyperlink>
      <w:r>
        <w:t xml:space="preserve"> for the rest of the setup process</w:t>
      </w:r>
    </w:p>
    <w:p w:rsidR="00DD0E2A" w:rsidRDefault="00DD0E2A" w:rsidP="00DD0E2A"/>
    <w:sectPr w:rsidR="00DD0E2A">
      <w:headerReference w:type="default" r:id="rId14"/>
      <w:footerReference w:type="default" r:id="rId15"/>
      <w:headerReference w:type="first" r:id="rId16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10F" w:rsidRDefault="00C6410F">
      <w:r>
        <w:separator/>
      </w:r>
    </w:p>
  </w:endnote>
  <w:endnote w:type="continuationSeparator" w:id="0">
    <w:p w:rsidR="00C6410F" w:rsidRDefault="00C6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D31" w:rsidRDefault="00FA75F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10F" w:rsidRDefault="00C6410F">
      <w:r>
        <w:separator/>
      </w:r>
    </w:p>
  </w:footnote>
  <w:footnote w:type="continuationSeparator" w:id="0">
    <w:p w:rsidR="00C6410F" w:rsidRDefault="00C6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D31" w:rsidRDefault="00FA75F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72301D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D31" w:rsidRDefault="00FA75F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97D31" w:rsidRDefault="00B97D3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B97D31" w:rsidRDefault="00B97D3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2F45F4"/>
    <w:multiLevelType w:val="hybridMultilevel"/>
    <w:tmpl w:val="1B84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57"/>
    <w:rsid w:val="00344098"/>
    <w:rsid w:val="004520E3"/>
    <w:rsid w:val="0060635D"/>
    <w:rsid w:val="007D333B"/>
    <w:rsid w:val="00A31645"/>
    <w:rsid w:val="00A431B5"/>
    <w:rsid w:val="00A47025"/>
    <w:rsid w:val="00AB4757"/>
    <w:rsid w:val="00B65D46"/>
    <w:rsid w:val="00B97D31"/>
    <w:rsid w:val="00C6410F"/>
    <w:rsid w:val="00DD0E2A"/>
    <w:rsid w:val="00FA1282"/>
    <w:rsid w:val="00FA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1A2FD-D7AA-4A4B-B2A0-403C2A8F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431B5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4098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hub.com/SecurePortals/SecPort-Setup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st.github.com/derhuerst/1b15ff4652a867391f0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ecurePortal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herd/Library/Containers/com.microsoft.Word/Data/Library/Application%20Support/Microsoft/Office/16.0/DTS/en-US%7bC4FAF26F-C004-D64E-B788-EA4D97B5D24A%7d/%7b9C1E1C77-0514-474D-91EF-062CA4CC1632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B9349E9D27BC42ACD03482536E4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1ECF-8CFA-5B4A-AADF-F4AB9D3ADF84}"/>
      </w:docPartPr>
      <w:docPartBody>
        <w:p w:rsidR="00166749" w:rsidRDefault="00747FF6">
          <w:pPr>
            <w:pStyle w:val="4FB9349E9D27BC42ACD03482536E4A7B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F6"/>
    <w:rsid w:val="00166749"/>
    <w:rsid w:val="00747FF6"/>
    <w:rsid w:val="0082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54FACB0B314790A690FDB2223153">
    <w:name w:val="7D9754FACB0B314790A690FDB2223153"/>
  </w:style>
  <w:style w:type="paragraph" w:customStyle="1" w:styleId="5E02614DB407C149B12EBEEBAF685149">
    <w:name w:val="5E02614DB407C149B12EBEEBAF685149"/>
  </w:style>
  <w:style w:type="paragraph" w:customStyle="1" w:styleId="4FB9349E9D27BC42ACD03482536E4A7B">
    <w:name w:val="4FB9349E9D27BC42ACD03482536E4A7B"/>
  </w:style>
  <w:style w:type="paragraph" w:customStyle="1" w:styleId="E07EBE783674F945B3CB38103F98E1E9">
    <w:name w:val="E07EBE783674F945B3CB38103F98E1E9"/>
  </w:style>
  <w:style w:type="paragraph" w:customStyle="1" w:styleId="B434E36EED2E7248885736CB7F48C114">
    <w:name w:val="B434E36EED2E7248885736CB7F48C114"/>
  </w:style>
  <w:style w:type="paragraph" w:customStyle="1" w:styleId="0A6E18B850B5954D819C96471D4CE3FD">
    <w:name w:val="0A6E18B850B5954D819C96471D4CE3FD"/>
  </w:style>
  <w:style w:type="paragraph" w:customStyle="1" w:styleId="5EF027E7DDB64742934AF1A308CA7F1A">
    <w:name w:val="5EF027E7DDB64742934AF1A308CA7F1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2B808C3766D394E94777AB40AF95818">
    <w:name w:val="D2B808C3766D394E94777AB40AF95818"/>
  </w:style>
  <w:style w:type="paragraph" w:customStyle="1" w:styleId="EE242AD54F7D554887BD47C1ED10F794">
    <w:name w:val="EE242AD54F7D554887BD47C1ED10F794"/>
  </w:style>
  <w:style w:type="paragraph" w:customStyle="1" w:styleId="24F70897A1F33C45A3CA6C81373BDDB7">
    <w:name w:val="24F70897A1F33C45A3CA6C81373BDDB7"/>
  </w:style>
  <w:style w:type="paragraph" w:customStyle="1" w:styleId="589AFDC5E439D14BB3D30CFA91AFF718">
    <w:name w:val="589AFDC5E439D14BB3D30CFA91AFF718"/>
  </w:style>
  <w:style w:type="paragraph" w:customStyle="1" w:styleId="CCC71E602C7AF145BF7FE080265AE396">
    <w:name w:val="CCC71E602C7AF145BF7FE080265AE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B84D2-FABC-2141-A0F0-C25BA969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 Herd</dc:creator>
  <cp:keywords/>
  <dc:description/>
  <cp:lastModifiedBy>Joel G Herd</cp:lastModifiedBy>
  <cp:revision>2</cp:revision>
  <dcterms:created xsi:type="dcterms:W3CDTF">2018-04-19T14:26:00Z</dcterms:created>
  <dcterms:modified xsi:type="dcterms:W3CDTF">2018-04-19T14:26:00Z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